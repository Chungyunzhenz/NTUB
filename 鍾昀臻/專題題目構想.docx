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9FAAC" w14:textId="1F8414C8" w:rsidR="005902E6" w:rsidRDefault="00BE1A7F">
      <w:pPr>
        <w:pStyle w:val="a5"/>
      </w:pPr>
      <w:r>
        <w:rPr>
          <w:rFonts w:hint="eastAsia"/>
        </w:rPr>
        <w:t>專題題目構想</w:t>
      </w:r>
    </w:p>
    <w:p w14:paraId="57628AE6" w14:textId="6355E452" w:rsidR="005902E6" w:rsidRDefault="00BE1A7F">
      <w:pPr>
        <w:pStyle w:val="a7"/>
      </w:pPr>
      <w:r>
        <w:rPr>
          <w:rFonts w:hint="eastAsia"/>
        </w:rPr>
        <w:t>旅遊規劃</w:t>
      </w:r>
      <w:r w:rsidR="004E589A">
        <w:rPr>
          <w:rFonts w:hint="eastAsia"/>
        </w:rPr>
        <w:t>及介紹</w:t>
      </w:r>
    </w:p>
    <w:p w14:paraId="55AC432E" w14:textId="19BECAF8" w:rsidR="005902E6" w:rsidRDefault="004E589A" w:rsidP="00C52E35">
      <w:pPr>
        <w:pStyle w:val="ae"/>
      </w:pPr>
      <w:r>
        <w:t>11236023</w:t>
      </w:r>
      <w:r w:rsidR="006B6A4C">
        <w:t xml:space="preserve"> </w:t>
      </w:r>
      <w:proofErr w:type="gramStart"/>
      <w:r w:rsidR="006B6A4C">
        <w:rPr>
          <w:rFonts w:hint="eastAsia"/>
        </w:rPr>
        <w:t>鍾昀臻</w:t>
      </w:r>
      <w:bookmarkStart w:id="0" w:name="_GoBack"/>
      <w:bookmarkEnd w:id="0"/>
      <w:proofErr w:type="gramEnd"/>
    </w:p>
    <w:p w14:paraId="4DA9DA5C" w14:textId="1F9059B8" w:rsidR="005902E6" w:rsidRPr="00FB3AEA" w:rsidRDefault="000D0C51" w:rsidP="00591BD3">
      <w:pPr>
        <w:pStyle w:val="1"/>
        <w:rPr>
          <w:sz w:val="36"/>
        </w:rPr>
      </w:pPr>
      <w:r w:rsidRPr="00FB3AEA">
        <w:rPr>
          <w:rFonts w:hint="eastAsia"/>
          <w:sz w:val="36"/>
        </w:rPr>
        <w:t>#</w:t>
      </w:r>
      <w:r w:rsidR="00037F1C" w:rsidRPr="00FB3AEA">
        <w:rPr>
          <w:rFonts w:hint="eastAsia"/>
          <w:sz w:val="36"/>
        </w:rPr>
        <w:t>可以</w:t>
      </w:r>
      <w:r w:rsidRPr="00FB3AEA">
        <w:rPr>
          <w:rFonts w:hint="eastAsia"/>
          <w:sz w:val="36"/>
        </w:rPr>
        <w:t>結合哪些技術</w:t>
      </w:r>
    </w:p>
    <w:p w14:paraId="74B7632E" w14:textId="027523D3" w:rsidR="00884B69" w:rsidRPr="00A242BF" w:rsidRDefault="00591BD3" w:rsidP="00CA288D">
      <w:pPr>
        <w:pStyle w:val="a"/>
        <w:rPr>
          <w:sz w:val="28"/>
          <w:szCs w:val="36"/>
        </w:rPr>
      </w:pPr>
      <w:r w:rsidRPr="00A242BF">
        <w:rPr>
          <w:rFonts w:hint="eastAsia"/>
          <w:sz w:val="28"/>
          <w:szCs w:val="36"/>
        </w:rPr>
        <w:t>智能</w:t>
      </w:r>
      <w:r w:rsidR="00C80A50" w:rsidRPr="00A242BF">
        <w:rPr>
          <w:rFonts w:hint="eastAsia"/>
          <w:sz w:val="28"/>
          <w:szCs w:val="36"/>
        </w:rPr>
        <w:t>推薦</w:t>
      </w:r>
      <w:r w:rsidR="00527DF1" w:rsidRPr="00A242BF">
        <w:rPr>
          <w:rFonts w:hint="eastAsia"/>
          <w:sz w:val="28"/>
          <w:szCs w:val="36"/>
        </w:rPr>
        <w:t>景點</w:t>
      </w:r>
      <w:r w:rsidR="00252EC7" w:rsidRPr="00A242BF">
        <w:rPr>
          <w:rFonts w:hint="eastAsia"/>
          <w:sz w:val="28"/>
          <w:szCs w:val="36"/>
        </w:rPr>
        <w:t>-</w:t>
      </w:r>
      <w:r w:rsidR="00D011D3" w:rsidRPr="00A242BF">
        <w:rPr>
          <w:rFonts w:hint="eastAsia"/>
          <w:sz w:val="28"/>
          <w:szCs w:val="36"/>
        </w:rPr>
        <w:t>透過使用者偏好和過往行為給出建議</w:t>
      </w:r>
    </w:p>
    <w:p w14:paraId="167FCDA3" w14:textId="357897CC" w:rsidR="00CA288D" w:rsidRPr="00A242BF" w:rsidRDefault="00CA288D" w:rsidP="00CA288D">
      <w:pPr>
        <w:pStyle w:val="a"/>
        <w:rPr>
          <w:sz w:val="28"/>
          <w:szCs w:val="36"/>
        </w:rPr>
      </w:pPr>
      <w:r w:rsidRPr="00A242BF">
        <w:rPr>
          <w:rFonts w:hint="eastAsia"/>
          <w:sz w:val="28"/>
          <w:szCs w:val="36"/>
        </w:rPr>
        <w:t>語言翻譯及</w:t>
      </w:r>
      <w:r w:rsidR="00424453" w:rsidRPr="00A242BF">
        <w:rPr>
          <w:rFonts w:hint="eastAsia"/>
          <w:sz w:val="28"/>
          <w:szCs w:val="36"/>
        </w:rPr>
        <w:t>金額換算</w:t>
      </w:r>
      <w:r w:rsidR="00CD0619" w:rsidRPr="00A242BF">
        <w:rPr>
          <w:rFonts w:hint="eastAsia"/>
          <w:sz w:val="28"/>
          <w:szCs w:val="36"/>
        </w:rPr>
        <w:t>-</w:t>
      </w:r>
      <w:r w:rsidR="00E02E37" w:rsidRPr="00A242BF">
        <w:rPr>
          <w:rFonts w:hint="eastAsia"/>
          <w:sz w:val="28"/>
          <w:szCs w:val="36"/>
        </w:rPr>
        <w:t>外國朋友使用</w:t>
      </w:r>
      <w:r w:rsidR="007616D9" w:rsidRPr="00A242BF">
        <w:rPr>
          <w:rFonts w:hint="eastAsia"/>
          <w:sz w:val="28"/>
          <w:szCs w:val="36"/>
        </w:rPr>
        <w:t>上可以做簡單的翻譯及</w:t>
      </w:r>
    </w:p>
    <w:p w14:paraId="48CB65DB" w14:textId="500F8ACF" w:rsidR="00CD0619" w:rsidRPr="00A242BF" w:rsidRDefault="00AD73CD" w:rsidP="00CA288D">
      <w:pPr>
        <w:pStyle w:val="a"/>
        <w:rPr>
          <w:sz w:val="28"/>
          <w:szCs w:val="36"/>
        </w:rPr>
      </w:pPr>
      <w:r w:rsidRPr="00A242BF">
        <w:rPr>
          <w:rFonts w:hint="eastAsia"/>
          <w:sz w:val="28"/>
          <w:szCs w:val="36"/>
        </w:rPr>
        <w:t>行程規劃</w:t>
      </w:r>
      <w:r w:rsidR="00FE3D3E" w:rsidRPr="00A242BF">
        <w:rPr>
          <w:rFonts w:hint="eastAsia"/>
          <w:sz w:val="28"/>
          <w:szCs w:val="36"/>
        </w:rPr>
        <w:t>-</w:t>
      </w:r>
      <w:r w:rsidR="00CD04CC" w:rsidRPr="00A242BF">
        <w:rPr>
          <w:rFonts w:hint="eastAsia"/>
          <w:sz w:val="28"/>
          <w:szCs w:val="36"/>
        </w:rPr>
        <w:t>依照個人需求</w:t>
      </w:r>
      <w:r w:rsidR="00E02E37" w:rsidRPr="00A242BF">
        <w:rPr>
          <w:rFonts w:hint="eastAsia"/>
          <w:sz w:val="28"/>
          <w:szCs w:val="36"/>
        </w:rPr>
        <w:t>去做天數與景點安排</w:t>
      </w:r>
    </w:p>
    <w:p w14:paraId="10E99627" w14:textId="3F7C3AB4" w:rsidR="002C2EC3" w:rsidRPr="00A242BF" w:rsidRDefault="002C2EC3" w:rsidP="00CA288D">
      <w:pPr>
        <w:pStyle w:val="a"/>
        <w:rPr>
          <w:sz w:val="28"/>
          <w:szCs w:val="36"/>
        </w:rPr>
      </w:pPr>
      <w:r w:rsidRPr="00A242BF">
        <w:rPr>
          <w:rFonts w:hint="eastAsia"/>
          <w:sz w:val="28"/>
          <w:szCs w:val="36"/>
        </w:rPr>
        <w:t>即時更新</w:t>
      </w:r>
      <w:r w:rsidRPr="00A242BF">
        <w:rPr>
          <w:rFonts w:hint="eastAsia"/>
          <w:sz w:val="28"/>
          <w:szCs w:val="36"/>
          <w:lang w:val="en-US"/>
        </w:rPr>
        <w:t>-</w:t>
      </w:r>
      <w:r w:rsidR="00F10413" w:rsidRPr="00A242BF">
        <w:rPr>
          <w:rFonts w:hint="eastAsia"/>
          <w:sz w:val="28"/>
          <w:szCs w:val="36"/>
          <w:lang w:val="en-US"/>
        </w:rPr>
        <w:t>天氣與</w:t>
      </w:r>
      <w:r w:rsidR="00A10E04" w:rsidRPr="00A242BF">
        <w:rPr>
          <w:rFonts w:hint="eastAsia"/>
          <w:sz w:val="28"/>
          <w:szCs w:val="36"/>
          <w:lang w:val="en-US"/>
        </w:rPr>
        <w:t>交通訊息、</w:t>
      </w:r>
      <w:r w:rsidR="00F94471" w:rsidRPr="00A242BF">
        <w:rPr>
          <w:rFonts w:hint="eastAsia"/>
          <w:sz w:val="28"/>
          <w:szCs w:val="36"/>
          <w:lang w:val="en-US"/>
        </w:rPr>
        <w:t>住宿性價比</w:t>
      </w:r>
    </w:p>
    <w:p w14:paraId="0D81915D" w14:textId="219E9E36" w:rsidR="005902E6" w:rsidRPr="001058D0" w:rsidRDefault="004858C2">
      <w:pPr>
        <w:pStyle w:val="2"/>
        <w:rPr>
          <w:szCs w:val="42"/>
        </w:rPr>
      </w:pPr>
      <w:r w:rsidRPr="001058D0">
        <w:rPr>
          <w:rFonts w:hint="eastAsia"/>
          <w:szCs w:val="42"/>
        </w:rPr>
        <w:t>#</w:t>
      </w:r>
      <w:r w:rsidR="00CB3974" w:rsidRPr="001058D0">
        <w:rPr>
          <w:rFonts w:hint="eastAsia"/>
          <w:szCs w:val="42"/>
        </w:rPr>
        <w:t>資料來源有哪些</w:t>
      </w:r>
    </w:p>
    <w:p w14:paraId="6FA63A7C" w14:textId="35DB0DF0" w:rsidR="00C62677" w:rsidRPr="001058D0" w:rsidRDefault="00C62677" w:rsidP="00C62677">
      <w:pPr>
        <w:keepNext/>
        <w:keepLines/>
        <w:spacing w:before="400" w:line="240" w:lineRule="auto"/>
        <w:outlineLvl w:val="1"/>
        <w:rPr>
          <w:rFonts w:asciiTheme="majorHAnsi" w:eastAsiaTheme="majorEastAsia" w:hAnsiTheme="majorHAnsi" w:cstheme="majorBidi"/>
          <w:sz w:val="36"/>
          <w:szCs w:val="42"/>
        </w:rPr>
      </w:pPr>
      <w:r w:rsidRPr="001058D0">
        <w:rPr>
          <w:rFonts w:asciiTheme="majorHAnsi" w:eastAsiaTheme="majorEastAsia" w:hAnsiTheme="majorHAnsi" w:cstheme="majorBidi"/>
          <w:sz w:val="36"/>
          <w:szCs w:val="42"/>
        </w:rPr>
        <w:t>#</w:t>
      </w:r>
      <w:r w:rsidRPr="001058D0">
        <w:rPr>
          <w:rFonts w:asciiTheme="majorHAnsi" w:eastAsiaTheme="majorEastAsia" w:hAnsiTheme="majorHAnsi" w:cstheme="majorBidi" w:hint="eastAsia"/>
          <w:sz w:val="36"/>
          <w:szCs w:val="42"/>
        </w:rPr>
        <w:t>可能遇到哪些問題</w:t>
      </w:r>
      <w:r w:rsidR="00FC444E" w:rsidRPr="001058D0">
        <w:rPr>
          <w:rFonts w:asciiTheme="majorHAnsi" w:eastAsiaTheme="majorEastAsia" w:hAnsiTheme="majorHAnsi" w:cstheme="majorBidi" w:hint="eastAsia"/>
          <w:sz w:val="36"/>
          <w:szCs w:val="42"/>
        </w:rPr>
        <w:t>？</w:t>
      </w:r>
    </w:p>
    <w:p w14:paraId="467773E7" w14:textId="77777777" w:rsidR="00C62677" w:rsidRDefault="00C62677"/>
    <w:p w14:paraId="4B4F99E1" w14:textId="77777777" w:rsidR="005902E6" w:rsidRDefault="000F0E9E"/>
    <w:sectPr w:rsidR="005902E6">
      <w:footerReference w:type="default" r:id="rId7"/>
      <w:pgSz w:w="11907" w:h="16839" w:code="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07F56" w14:textId="77777777" w:rsidR="000F0E9E" w:rsidRDefault="000F0E9E">
      <w:pPr>
        <w:spacing w:after="0" w:line="240" w:lineRule="auto"/>
      </w:pPr>
      <w:r>
        <w:separator/>
      </w:r>
    </w:p>
  </w:endnote>
  <w:endnote w:type="continuationSeparator" w:id="0">
    <w:p w14:paraId="47ACAC40" w14:textId="77777777" w:rsidR="000F0E9E" w:rsidRDefault="000F0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A34B7" w14:textId="40BD84CE" w:rsidR="005902E6" w:rsidRDefault="000F0E9E">
        <w:pPr>
          <w:pStyle w:val="af7"/>
        </w:pPr>
        <w:r w:rsidRPr="002E74CB">
          <w:rPr>
            <w:rFonts w:asciiTheme="minorEastAsia" w:hAnsiTheme="minorEastAsia" w:cstheme="majorBidi"/>
          </w:rPr>
          <w:fldChar w:fldCharType="begin"/>
        </w:r>
        <w:r w:rsidRPr="002E74CB">
          <w:rPr>
            <w:rFonts w:asciiTheme="minorEastAsia" w:hAnsiTheme="minorEastAsia" w:cstheme="majorBidi"/>
          </w:rPr>
          <w:instrText xml:space="preserve"> PAGE   \* MERGEFORMAT </w:instrText>
        </w:r>
        <w:r w:rsidRPr="002E74CB">
          <w:rPr>
            <w:rFonts w:asciiTheme="minorEastAsia" w:hAnsiTheme="minorEastAsia" w:cstheme="majorBidi"/>
          </w:rPr>
          <w:fldChar w:fldCharType="separate"/>
        </w:r>
        <w:r w:rsidR="00A242BF">
          <w:rPr>
            <w:rFonts w:asciiTheme="minorEastAsia" w:hAnsiTheme="minorEastAsia" w:cstheme="majorBidi"/>
            <w:noProof/>
          </w:rPr>
          <w:t>2</w:t>
        </w:r>
        <w:r w:rsidRPr="002E74CB">
          <w:rPr>
            <w:rFonts w:asciiTheme="minorEastAsia" w:hAnsiTheme="minorEastAsia" w:cstheme="majorBidi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AD8858" w14:textId="77777777" w:rsidR="000F0E9E" w:rsidRDefault="000F0E9E">
      <w:pPr>
        <w:spacing w:after="0" w:line="240" w:lineRule="auto"/>
      </w:pPr>
      <w:r>
        <w:separator/>
      </w:r>
    </w:p>
  </w:footnote>
  <w:footnote w:type="continuationSeparator" w:id="0">
    <w:p w14:paraId="506D838A" w14:textId="77777777" w:rsidR="000F0E9E" w:rsidRDefault="000F0E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0292EDD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1AC422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C5E5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3EE3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2826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E8D1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223C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54B5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A6C2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2F2E62BA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D1B233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D067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EBD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E834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8D840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862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0C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3EB9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C0320"/>
    <w:multiLevelType w:val="hybridMultilevel"/>
    <w:tmpl w:val="DC3C7298"/>
    <w:lvl w:ilvl="0" w:tplc="55E497C2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8FDC95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E0B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C38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E58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B831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BEA7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E49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1047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083510"/>
    <w:multiLevelType w:val="hybridMultilevel"/>
    <w:tmpl w:val="BE6E19F6"/>
    <w:lvl w:ilvl="0" w:tplc="3216E3BE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9F4233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EA8C1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06E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78B4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0CA8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4A7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8B4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4E88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26C1F"/>
    <w:multiLevelType w:val="hybridMultilevel"/>
    <w:tmpl w:val="49ACD974"/>
    <w:lvl w:ilvl="0" w:tplc="A8AC4FA8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79D0890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70C6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EED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4E4B8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120C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F2FD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678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4036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01CF9"/>
    <w:multiLevelType w:val="hybridMultilevel"/>
    <w:tmpl w:val="2F4A75D8"/>
    <w:lvl w:ilvl="0" w:tplc="15384592">
      <w:start w:val="1"/>
      <w:numFmt w:val="decimal"/>
      <w:pStyle w:val="a0"/>
      <w:lvlText w:val="%1."/>
      <w:lvlJc w:val="left"/>
      <w:pPr>
        <w:ind w:left="720" w:hanging="360"/>
      </w:pPr>
    </w:lvl>
    <w:lvl w:ilvl="1" w:tplc="8536CEFC">
      <w:start w:val="1"/>
      <w:numFmt w:val="lowerLetter"/>
      <w:lvlText w:val="%2."/>
      <w:lvlJc w:val="left"/>
      <w:pPr>
        <w:ind w:left="1440" w:hanging="360"/>
      </w:pPr>
    </w:lvl>
    <w:lvl w:ilvl="2" w:tplc="38BCF7C0">
      <w:start w:val="1"/>
      <w:numFmt w:val="lowerRoman"/>
      <w:lvlText w:val="%3."/>
      <w:lvlJc w:val="right"/>
      <w:pPr>
        <w:ind w:left="2160" w:hanging="180"/>
      </w:pPr>
    </w:lvl>
    <w:lvl w:ilvl="3" w:tplc="16564EDC">
      <w:start w:val="1"/>
      <w:numFmt w:val="decimal"/>
      <w:lvlText w:val="%4."/>
      <w:lvlJc w:val="left"/>
      <w:pPr>
        <w:ind w:left="2880" w:hanging="360"/>
      </w:pPr>
    </w:lvl>
    <w:lvl w:ilvl="4" w:tplc="A0BA98F8" w:tentative="1">
      <w:start w:val="1"/>
      <w:numFmt w:val="lowerLetter"/>
      <w:lvlText w:val="%5."/>
      <w:lvlJc w:val="left"/>
      <w:pPr>
        <w:ind w:left="3600" w:hanging="360"/>
      </w:pPr>
    </w:lvl>
    <w:lvl w:ilvl="5" w:tplc="E0DC0710" w:tentative="1">
      <w:start w:val="1"/>
      <w:numFmt w:val="lowerRoman"/>
      <w:lvlText w:val="%6."/>
      <w:lvlJc w:val="right"/>
      <w:pPr>
        <w:ind w:left="4320" w:hanging="180"/>
      </w:pPr>
    </w:lvl>
    <w:lvl w:ilvl="6" w:tplc="296A2102" w:tentative="1">
      <w:start w:val="1"/>
      <w:numFmt w:val="decimal"/>
      <w:lvlText w:val="%7."/>
      <w:lvlJc w:val="left"/>
      <w:pPr>
        <w:ind w:left="5040" w:hanging="360"/>
      </w:pPr>
    </w:lvl>
    <w:lvl w:ilvl="7" w:tplc="B934B95A" w:tentative="1">
      <w:start w:val="1"/>
      <w:numFmt w:val="lowerLetter"/>
      <w:lvlText w:val="%8."/>
      <w:lvlJc w:val="left"/>
      <w:pPr>
        <w:ind w:left="5760" w:hanging="360"/>
      </w:pPr>
    </w:lvl>
    <w:lvl w:ilvl="8" w:tplc="308A8B2C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7F"/>
    <w:rsid w:val="00037F1C"/>
    <w:rsid w:val="000D0C51"/>
    <w:rsid w:val="000F0E9E"/>
    <w:rsid w:val="001058D0"/>
    <w:rsid w:val="00252EC7"/>
    <w:rsid w:val="002C2EC3"/>
    <w:rsid w:val="00424453"/>
    <w:rsid w:val="004858C2"/>
    <w:rsid w:val="004A5CF3"/>
    <w:rsid w:val="004E589A"/>
    <w:rsid w:val="00527DF1"/>
    <w:rsid w:val="00591BD3"/>
    <w:rsid w:val="00640628"/>
    <w:rsid w:val="006B6A4C"/>
    <w:rsid w:val="007616D9"/>
    <w:rsid w:val="00884B69"/>
    <w:rsid w:val="00936D6A"/>
    <w:rsid w:val="00A10E04"/>
    <w:rsid w:val="00A242BF"/>
    <w:rsid w:val="00AD73CD"/>
    <w:rsid w:val="00B910E6"/>
    <w:rsid w:val="00BE1A7F"/>
    <w:rsid w:val="00C52E35"/>
    <w:rsid w:val="00C62677"/>
    <w:rsid w:val="00C80A50"/>
    <w:rsid w:val="00CA288D"/>
    <w:rsid w:val="00CB3974"/>
    <w:rsid w:val="00CD04CC"/>
    <w:rsid w:val="00CD0619"/>
    <w:rsid w:val="00D011D3"/>
    <w:rsid w:val="00E02E37"/>
    <w:rsid w:val="00E77640"/>
    <w:rsid w:val="00F10413"/>
    <w:rsid w:val="00F94471"/>
    <w:rsid w:val="00FB3AEA"/>
    <w:rsid w:val="00FC444E"/>
    <w:rsid w:val="00FE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FED6"/>
  <w15:docId w15:val="{DABFC8FA-93F6-7D43-B8DE-1209D99A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E74CB"/>
    <w:rPr>
      <w:lang w:val="en-GB" w:eastAsia="zh-TW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a6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a6">
    <w:name w:val="副標題 字元"/>
    <w:basedOn w:val="a2"/>
    <w:link w:val="a5"/>
    <w:uiPriority w:val="2"/>
    <w:rPr>
      <w:rFonts w:eastAsiaTheme="minorEastAsia"/>
      <w:sz w:val="32"/>
    </w:rPr>
  </w:style>
  <w:style w:type="paragraph" w:styleId="a7">
    <w:name w:val="Title"/>
    <w:basedOn w:val="a1"/>
    <w:link w:val="a8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8">
    <w:name w:val="標題 字元"/>
    <w:basedOn w:val="a2"/>
    <w:link w:val="a7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0">
    <w:name w:val="標題 1 字元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9">
    <w:name w:val="Intense Quote"/>
    <w:basedOn w:val="a1"/>
    <w:next w:val="a1"/>
    <w:link w:val="aa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b">
    <w:name w:val="Quote"/>
    <w:basedOn w:val="a1"/>
    <w:next w:val="a1"/>
    <w:link w:val="ac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ac">
    <w:name w:val="引文 字元"/>
    <w:basedOn w:val="a2"/>
    <w:link w:val="ab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d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作者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0">
    <w:name w:val="標題 5 字元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0">
    <w:name w:val="標題 6 字元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0">
    <w:name w:val="標題 7 字元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0">
    <w:name w:val="標題 8 字元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0">
    <w:name w:val="標題 9 字元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f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f0">
    <w:name w:val="Emphasis"/>
    <w:basedOn w:val="a2"/>
    <w:uiPriority w:val="20"/>
    <w:semiHidden/>
    <w:unhideWhenUsed/>
    <w:qFormat/>
    <w:rPr>
      <w:b/>
      <w:i/>
      <w:iCs/>
    </w:rPr>
  </w:style>
  <w:style w:type="character" w:styleId="af1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3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4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5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6">
    <w:name w:val="Placeholder Text"/>
    <w:basedOn w:val="a2"/>
    <w:uiPriority w:val="99"/>
    <w:semiHidden/>
    <w:rPr>
      <w:color w:val="808080"/>
    </w:rPr>
  </w:style>
  <w:style w:type="paragraph" w:styleId="af7">
    <w:name w:val="footer"/>
    <w:basedOn w:val="a1"/>
    <w:link w:val="af8"/>
    <w:uiPriority w:val="99"/>
    <w:unhideWhenUsed/>
    <w:qFormat/>
    <w:pPr>
      <w:spacing w:after="0" w:line="240" w:lineRule="auto"/>
    </w:pPr>
  </w:style>
  <w:style w:type="character" w:customStyle="1" w:styleId="af8">
    <w:name w:val="頁尾 字元"/>
    <w:basedOn w:val="a2"/>
    <w:link w:val="af7"/>
    <w:uiPriority w:val="99"/>
  </w:style>
  <w:style w:type="paragraph" w:styleId="af9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aa">
    <w:name w:val="鮮明引文 字元"/>
    <w:basedOn w:val="a2"/>
    <w:link w:val="a9"/>
    <w:uiPriority w:val="30"/>
    <w:semiHidden/>
    <w:rPr>
      <w:i/>
      <w:iCs/>
      <w:sz w:val="30"/>
    </w:rPr>
  </w:style>
  <w:style w:type="character" w:customStyle="1" w:styleId="20">
    <w:name w:val="標題 2 字元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a">
    <w:name w:val="header"/>
    <w:basedOn w:val="a1"/>
    <w:link w:val="afb"/>
    <w:uiPriority w:val="99"/>
    <w:qFormat/>
    <w:pPr>
      <w:spacing w:after="0" w:line="240" w:lineRule="auto"/>
    </w:pPr>
  </w:style>
  <w:style w:type="character" w:customStyle="1" w:styleId="30">
    <w:name w:val="標題 3 字元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afb">
    <w:name w:val="頁首 字元"/>
    <w:basedOn w:val="a2"/>
    <w:link w:val="afa"/>
    <w:uiPriority w:val="99"/>
  </w:style>
  <w:style w:type="character" w:customStyle="1" w:styleId="40">
    <w:name w:val="標題 4 字元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mac\OneDrive\&#25991;&#20214;\%7bBDAB65CA-8755-7148-8129-D095EF3049B7%7dtf1639212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83510"/>
    <w:multiLevelType w:val="hybridMultilevel"/>
    <w:tmpl w:val="BE6E19F6"/>
    <w:lvl w:ilvl="0" w:tplc="7D326BDE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AB6E2A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604D9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EC1A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AF5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A8F7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90C1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E6E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8A80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revisionView w:formatting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44"/>
    <w:rsid w:val="00062944"/>
    <w:rsid w:val="0058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6E85FD04C02FE49A554814F9E2A5025">
    <w:name w:val="26E85FD04C02FE49A554814F9E2A5025"/>
    <w:pPr>
      <w:widowControl w:val="0"/>
    </w:pPr>
  </w:style>
  <w:style w:type="paragraph" w:customStyle="1" w:styleId="57D69AA59D9A3640B0A7E6AF219BDAE2">
    <w:name w:val="57D69AA59D9A3640B0A7E6AF219BDAE2"/>
    <w:pPr>
      <w:widowControl w:val="0"/>
    </w:pPr>
  </w:style>
  <w:style w:type="paragraph" w:customStyle="1" w:styleId="3242D5FE49644B4CABB230B0520F7AE2">
    <w:name w:val="3242D5FE49644B4CABB230B0520F7AE2"/>
    <w:pPr>
      <w:widowControl w:val="0"/>
    </w:pPr>
  </w:style>
  <w:style w:type="paragraph" w:customStyle="1" w:styleId="FC10E382139C804BB06EB0F56AC4FDD2">
    <w:name w:val="FC10E382139C804BB06EB0F56AC4FDD2"/>
    <w:pPr>
      <w:widowControl w:val="0"/>
    </w:pPr>
  </w:style>
  <w:style w:type="paragraph" w:customStyle="1" w:styleId="322184803F59DC459393BA8E8A43970E">
    <w:name w:val="322184803F59DC459393BA8E8A43970E"/>
    <w:pPr>
      <w:widowControl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spacing w:after="240" w:line="312" w:lineRule="auto"/>
    </w:pPr>
    <w:rPr>
      <w:color w:val="000000" w:themeColor="text1"/>
      <w:kern w:val="0"/>
      <w:szCs w:val="24"/>
      <w:lang w:val="en-GB"/>
      <w14:ligatures w14:val="none"/>
    </w:rPr>
  </w:style>
  <w:style w:type="paragraph" w:customStyle="1" w:styleId="AFA7E3EC36BA394E8539FAB69B3C77BA">
    <w:name w:val="AFA7E3EC36BA394E8539FAB69B3C77BA"/>
    <w:pPr>
      <w:widowControl w:val="0"/>
    </w:pPr>
  </w:style>
  <w:style w:type="paragraph" w:customStyle="1" w:styleId="CEA701070B22724B8FDE2834836688D3">
    <w:name w:val="CEA701070B22724B8FDE2834836688D3"/>
    <w:pPr>
      <w:widowControl w:val="0"/>
    </w:pPr>
  </w:style>
  <w:style w:type="paragraph" w:customStyle="1" w:styleId="16442109CBB3294489B4913BB327F7A9">
    <w:name w:val="16442109CBB3294489B4913BB327F7A9"/>
    <w:pPr>
      <w:widowControl w:val="0"/>
    </w:pPr>
  </w:style>
  <w:style w:type="paragraph" w:customStyle="1" w:styleId="44D1B8C137A0CD43B8593731EA1983ED">
    <w:name w:val="44D1B8C137A0CD43B8593731EA1983ED"/>
    <w:pPr>
      <w:widowControl w:val="0"/>
    </w:pPr>
  </w:style>
  <w:style w:type="paragraph" w:customStyle="1" w:styleId="CD997E7AEDF39041BBA98750BE8CA8C4">
    <w:name w:val="CD997E7AEDF39041BBA98750BE8CA8C4"/>
    <w:pPr>
      <w:widowControl w:val="0"/>
    </w:pPr>
  </w:style>
  <w:style w:type="paragraph" w:customStyle="1" w:styleId="FFF337936B077144B968248839BD1DCD">
    <w:name w:val="FFF337936B077144B968248839BD1DCD"/>
    <w:pPr>
      <w:widowControl w:val="0"/>
    </w:pPr>
  </w:style>
  <w:style w:type="paragraph" w:customStyle="1" w:styleId="97A3159A15BC4B41B8EC4101F50C8AE5">
    <w:name w:val="97A3159A15BC4B41B8EC4101F50C8AE5"/>
    <w:pPr>
      <w:widowControl w:val="0"/>
    </w:pPr>
  </w:style>
  <w:style w:type="paragraph" w:customStyle="1" w:styleId="C836281839B55C41992B64BA8653FE67">
    <w:name w:val="C836281839B55C41992B64BA8653FE67"/>
    <w:pPr>
      <w:widowControl w:val="0"/>
    </w:pPr>
  </w:style>
  <w:style w:type="paragraph" w:customStyle="1" w:styleId="752B8D97954018438FD681A16F31A8E4">
    <w:name w:val="752B8D97954018438FD681A16F31A8E4"/>
    <w:pPr>
      <w:widowControl w:val="0"/>
    </w:pPr>
  </w:style>
  <w:style w:type="paragraph" w:customStyle="1" w:styleId="A07D6090A15D164B90BF9DE95E71710F">
    <w:name w:val="A07D6090A15D164B90BF9DE95E71710F"/>
    <w:pPr>
      <w:widowControl w:val="0"/>
    </w:pPr>
  </w:style>
  <w:style w:type="paragraph" w:customStyle="1" w:styleId="39649C18EDC88142B518D89F6B56247B">
    <w:name w:val="39649C18EDC88142B518D89F6B56247B"/>
    <w:pPr>
      <w:widowControl w:val="0"/>
    </w:pPr>
  </w:style>
  <w:style w:type="paragraph" w:customStyle="1" w:styleId="CB8E8BB2CEF1004AA1F165300C0CDA52">
    <w:name w:val="CB8E8BB2CEF1004AA1F165300C0CDA52"/>
    <w:pPr>
      <w:widowControl w:val="0"/>
    </w:pPr>
  </w:style>
  <w:style w:type="paragraph" w:customStyle="1" w:styleId="C09611417D8A9D4FA925D2BABF13E8EF">
    <w:name w:val="C09611417D8A9D4FA925D2BABF13E8E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{BDAB65CA-8755-7148-8129-D095EF3049B7}tf16392124.dotx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昀臻 鍾</dc:creator>
  <cp:keywords/>
  <dc:description/>
  <cp:lastModifiedBy>鍾昀臻</cp:lastModifiedBy>
  <cp:revision>5</cp:revision>
  <dcterms:created xsi:type="dcterms:W3CDTF">2024-02-13T04:28:00Z</dcterms:created>
  <dcterms:modified xsi:type="dcterms:W3CDTF">2024-02-13T04:50:00Z</dcterms:modified>
</cp:coreProperties>
</file>